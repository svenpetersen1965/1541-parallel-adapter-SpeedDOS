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BE6" w14:textId="2818768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28CF9F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55DF6B5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0CE5B4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077644B481B45A5B0C14F6EFD4D9631"/>
        </w:placeholder>
      </w:sdtPr>
      <w:sdtEndPr>
        <w:rPr>
          <w:sz w:val="48"/>
          <w:szCs w:val="48"/>
        </w:rPr>
      </w:sdtEndPr>
      <w:sdtContent>
        <w:p w14:paraId="37900D8E" w14:textId="104A8879" w:rsidR="00D20149" w:rsidRPr="00950B62" w:rsidRDefault="007E7F3E" w:rsidP="009A38BA">
          <w:pPr>
            <w:jc w:val="center"/>
            <w:rPr>
              <w:color w:val="808080"/>
              <w:lang w:val="en-US"/>
            </w:rPr>
          </w:pPr>
          <w:r w:rsidRPr="007E7F3E">
            <w:rPr>
              <w:b/>
              <w:bCs/>
              <w:sz w:val="36"/>
              <w:szCs w:val="36"/>
              <w:lang w:val="en-US"/>
            </w:rPr>
            <w:t>Commodore 1541 VIA/Parallel-Adapter</w:t>
          </w:r>
        </w:p>
      </w:sdtContent>
    </w:sdt>
    <w:p w14:paraId="2C64CFF0" w14:textId="6365D4B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E7F3E">
        <w:rPr>
          <w:sz w:val="36"/>
          <w:szCs w:val="36"/>
          <w:lang w:val="en-US"/>
        </w:rPr>
        <w:t>1</w:t>
      </w:r>
      <w:r w:rsidR="00FA0D7B">
        <w:rPr>
          <w:sz w:val="36"/>
          <w:szCs w:val="36"/>
          <w:lang w:val="en-US"/>
        </w:rPr>
        <w:t>7</w:t>
      </w:r>
      <w:r w:rsidR="007E7F3E">
        <w:rPr>
          <w:sz w:val="36"/>
          <w:szCs w:val="36"/>
          <w:lang w:val="en-US"/>
        </w:rPr>
        <w:t>8</w:t>
      </w:r>
    </w:p>
    <w:p w14:paraId="3289EB60" w14:textId="2703B2F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E7F3E">
        <w:rPr>
          <w:sz w:val="36"/>
          <w:szCs w:val="36"/>
          <w:lang w:val="en-US"/>
        </w:rPr>
        <w:t>0</w:t>
      </w:r>
    </w:p>
    <w:p w14:paraId="70179CC3" w14:textId="3177590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A0D7B">
        <w:rPr>
          <w:sz w:val="36"/>
          <w:szCs w:val="36"/>
          <w:lang w:val="en-US"/>
        </w:rPr>
        <w:t>10</w:t>
      </w:r>
      <w:r w:rsidR="007E7F3E">
        <w:rPr>
          <w:sz w:val="36"/>
          <w:szCs w:val="36"/>
          <w:lang w:val="en-US"/>
        </w:rPr>
        <w:t>.0</w:t>
      </w:r>
      <w:r w:rsidR="00FA0D7B">
        <w:rPr>
          <w:sz w:val="36"/>
          <w:szCs w:val="36"/>
          <w:lang w:val="en-US"/>
        </w:rPr>
        <w:t>4</w:t>
      </w:r>
      <w:r w:rsidR="007E7F3E">
        <w:rPr>
          <w:sz w:val="36"/>
          <w:szCs w:val="36"/>
          <w:lang w:val="en-US"/>
        </w:rPr>
        <w:t>.202</w:t>
      </w:r>
      <w:r w:rsidR="00FA0D7B">
        <w:rPr>
          <w:sz w:val="36"/>
          <w:szCs w:val="36"/>
          <w:lang w:val="en-US"/>
        </w:rPr>
        <w:t>1</w:t>
      </w:r>
    </w:p>
    <w:p w14:paraId="1A48E158" w14:textId="224AF52E" w:rsidR="009A38BA" w:rsidRDefault="009A38BA" w:rsidP="007E7F3E">
      <w:pPr>
        <w:rPr>
          <w:sz w:val="36"/>
          <w:szCs w:val="36"/>
          <w:lang w:val="en-US"/>
        </w:rPr>
      </w:pPr>
    </w:p>
    <w:p w14:paraId="30AC9A89" w14:textId="77777777" w:rsidR="003F4C9C" w:rsidRDefault="003F4C9C" w:rsidP="007E7F3E">
      <w:pPr>
        <w:rPr>
          <w:sz w:val="36"/>
          <w:szCs w:val="36"/>
          <w:lang w:val="en-US"/>
        </w:rPr>
      </w:pPr>
    </w:p>
    <w:p w14:paraId="7D00FDC3" w14:textId="5F628939" w:rsidR="003F4C9C" w:rsidRPr="00950B62" w:rsidRDefault="003F4C9C" w:rsidP="003F4C9C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237480A" wp14:editId="666DEDDC">
            <wp:extent cx="3599688" cy="3462528"/>
            <wp:effectExtent l="0" t="0" r="127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9C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3E"/>
    <w:rsid w:val="00394953"/>
    <w:rsid w:val="003F4C9C"/>
    <w:rsid w:val="0070552A"/>
    <w:rsid w:val="007D5C22"/>
    <w:rsid w:val="007E7F3E"/>
    <w:rsid w:val="00923FE4"/>
    <w:rsid w:val="00950B62"/>
    <w:rsid w:val="009A38BA"/>
    <w:rsid w:val="00B510DA"/>
    <w:rsid w:val="00D20149"/>
    <w:rsid w:val="00D34CBC"/>
    <w:rsid w:val="00EA3C1A"/>
    <w:rsid w:val="00F74BC7"/>
    <w:rsid w:val="00FA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D739"/>
  <w15:chartTrackingRefBased/>
  <w15:docId w15:val="{C30ABB95-ECE3-4644-B051-CF0B422C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7644B481B45A5B0C14F6EFD4D9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51937B-7FFD-4DEB-8E6D-90AF36F54F53}"/>
      </w:docPartPr>
      <w:docPartBody>
        <w:p w:rsidR="00243337" w:rsidRDefault="00243337">
          <w:pPr>
            <w:pStyle w:val="0077644B481B45A5B0C14F6EFD4D9631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37"/>
    <w:rsid w:val="0024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077644B481B45A5B0C14F6EFD4D9631">
    <w:name w:val="0077644B481B45A5B0C14F6EFD4D9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2020-08-19T11:11:00Z</dcterms:created>
  <dcterms:modified xsi:type="dcterms:W3CDTF">2021-05-07T13:45:00Z</dcterms:modified>
</cp:coreProperties>
</file>